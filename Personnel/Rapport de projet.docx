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5EF8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090E1089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29147150" wp14:editId="104BE062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D1356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53FBB397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7A2590AD" w14:textId="77777777" w:rsidR="007F30AE" w:rsidRPr="000E7483" w:rsidRDefault="007F30AE" w:rsidP="000E7483">
      <w:pPr>
        <w:jc w:val="center"/>
      </w:pPr>
      <w:r w:rsidRPr="000E7483">
        <w:t>Lieu</w:t>
      </w:r>
    </w:p>
    <w:p w14:paraId="0E2C4179" w14:textId="77777777" w:rsidR="007F30AE" w:rsidRPr="000E7483" w:rsidRDefault="007F30AE" w:rsidP="000E7483">
      <w:pPr>
        <w:jc w:val="center"/>
      </w:pPr>
      <w:r w:rsidRPr="000E7483">
        <w:t>Durée</w:t>
      </w:r>
    </w:p>
    <w:p w14:paraId="52D885EA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57963C5F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3996E499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CCCA47C" w14:textId="77777777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1CF2043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2155D85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8B16D1F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9B3F269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767622F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42E63A8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2B20FB4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41146E7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5D9F5F1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5BCF936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DB18493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E37F443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3A287BA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D3DDF29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9A6F3A5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4DDF348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1CAF20B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31B43E27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AC133CF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0ED7DA5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1F9D692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8A95848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43ACB9AB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545BBB19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5E259016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2158C4F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FB49740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E1B694F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CA3EDA9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37E1773D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5FA828F7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51386259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B21C945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5A334D35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D25CEE1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2E7E8BC5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7C4CC1F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3D7AD02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64150735" w14:textId="77777777" w:rsidR="008E53F9" w:rsidRPr="008E53F9" w:rsidRDefault="008E53F9" w:rsidP="008E53F9">
      <w:pPr>
        <w:pStyle w:val="Corpsdetexte"/>
      </w:pPr>
    </w:p>
    <w:p w14:paraId="15C26229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D3C7391" w14:textId="77777777" w:rsidR="0015167D" w:rsidRPr="0015167D" w:rsidRDefault="0015167D" w:rsidP="0015167D">
      <w:pPr>
        <w:pStyle w:val="Retraitcorpsdetexte"/>
      </w:pPr>
    </w:p>
    <w:p w14:paraId="732A761D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3F021AB7" w14:textId="77777777" w:rsidR="0076036D" w:rsidRDefault="0076036D" w:rsidP="0015167D">
      <w:pPr>
        <w:pStyle w:val="Informations"/>
      </w:pPr>
    </w:p>
    <w:p w14:paraId="4EC7B2C6" w14:textId="77777777" w:rsidR="0076036D" w:rsidRDefault="0076036D" w:rsidP="0015167D">
      <w:pPr>
        <w:pStyle w:val="Informations"/>
      </w:pPr>
      <w:r>
        <w:t xml:space="preserve">Exemple :  </w:t>
      </w:r>
    </w:p>
    <w:p w14:paraId="5E223D0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628C3359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379AB633" w14:textId="77777777" w:rsidR="0015167D" w:rsidRPr="00F664DF" w:rsidRDefault="0015167D" w:rsidP="0015167D">
      <w:pPr>
        <w:pStyle w:val="Retraitcorpsdetexte"/>
      </w:pPr>
    </w:p>
    <w:p w14:paraId="454C8656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23CA79D8" w14:textId="77777777" w:rsidR="0015167D" w:rsidRPr="0015167D" w:rsidRDefault="0015167D" w:rsidP="0015167D">
      <w:pPr>
        <w:pStyle w:val="Retraitcorpsdetexte"/>
      </w:pPr>
    </w:p>
    <w:p w14:paraId="29B11CD3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0AAB9DD4" w14:textId="77777777" w:rsidR="0015167D" w:rsidRPr="00F664DF" w:rsidRDefault="0015167D" w:rsidP="0015167D">
      <w:pPr>
        <w:pStyle w:val="Retraitcorpsdetexte"/>
      </w:pPr>
    </w:p>
    <w:p w14:paraId="74D272F4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4890E989" w14:textId="77777777" w:rsidR="0015167D" w:rsidRPr="0015167D" w:rsidRDefault="0015167D" w:rsidP="0015167D">
      <w:pPr>
        <w:pStyle w:val="Retraitcorpsdetexte"/>
      </w:pPr>
    </w:p>
    <w:p w14:paraId="7A5C0003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36796BBA" w14:textId="77777777" w:rsidR="00F664DF" w:rsidRPr="00F664DF" w:rsidRDefault="00F664DF" w:rsidP="00F664DF">
      <w:pPr>
        <w:pStyle w:val="Retraitcorpsdetexte"/>
      </w:pPr>
    </w:p>
    <w:p w14:paraId="6B268321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3F816A8C" w14:textId="77777777" w:rsidR="0015167D" w:rsidRPr="0015167D" w:rsidRDefault="0015167D" w:rsidP="0015167D">
      <w:pPr>
        <w:pStyle w:val="Retraitcorpsdetexte"/>
      </w:pPr>
    </w:p>
    <w:p w14:paraId="62E14384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76E803CE" w14:textId="77777777" w:rsidR="0015167D" w:rsidRPr="00F664DF" w:rsidRDefault="0015167D" w:rsidP="0015167D">
      <w:pPr>
        <w:pStyle w:val="Retraitcorpsdetexte"/>
      </w:pPr>
    </w:p>
    <w:p w14:paraId="3DE6E268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5D889143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5B399D3E" w14:textId="77777777" w:rsidR="00920F4E" w:rsidRDefault="00920F4E" w:rsidP="00920F4E">
      <w:pPr>
        <w:pStyle w:val="Retraitcorpsdetexte3"/>
      </w:pPr>
    </w:p>
    <w:p w14:paraId="4C522E9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07D11864" w14:textId="77777777" w:rsidR="0015167D" w:rsidRPr="00920F4E" w:rsidRDefault="0015167D" w:rsidP="00920F4E">
      <w:pPr>
        <w:pStyle w:val="Retraitcorpsdetexte3"/>
      </w:pPr>
    </w:p>
    <w:p w14:paraId="7BA17224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7BA4C9A8" w14:textId="77777777" w:rsidR="00F664DF" w:rsidRDefault="00F664DF" w:rsidP="00F664DF">
      <w:pPr>
        <w:pStyle w:val="Retraitcorpsdetexte3"/>
      </w:pPr>
    </w:p>
    <w:p w14:paraId="7BD93886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575A6EAE" w14:textId="77777777" w:rsidR="0015167D" w:rsidRPr="00F664DF" w:rsidRDefault="0015167D" w:rsidP="00F664DF">
      <w:pPr>
        <w:pStyle w:val="Retraitcorpsdetexte3"/>
      </w:pPr>
    </w:p>
    <w:p w14:paraId="4354E8BF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2B71B191" w14:textId="77777777" w:rsidR="00F664DF" w:rsidRDefault="00F664DF" w:rsidP="00F664DF">
      <w:pPr>
        <w:pStyle w:val="Retraitcorpsdetexte3"/>
      </w:pPr>
    </w:p>
    <w:p w14:paraId="43B5DAC5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3296A244" w14:textId="77777777" w:rsidR="0015167D" w:rsidRPr="00F664DF" w:rsidRDefault="0015167D" w:rsidP="00F664DF">
      <w:pPr>
        <w:pStyle w:val="Retraitcorpsdetexte3"/>
      </w:pPr>
    </w:p>
    <w:p w14:paraId="57DBD75B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27E190EE" w14:textId="77777777" w:rsidR="00F664DF" w:rsidRDefault="00F664DF" w:rsidP="00F664DF">
      <w:pPr>
        <w:pStyle w:val="Retraitcorpsdetexte3"/>
      </w:pPr>
    </w:p>
    <w:p w14:paraId="1381D042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61F26A0" w14:textId="77777777" w:rsidR="0015167D" w:rsidRPr="00F664DF" w:rsidRDefault="0015167D" w:rsidP="00F664DF">
      <w:pPr>
        <w:pStyle w:val="Retraitcorpsdetexte3"/>
      </w:pPr>
    </w:p>
    <w:p w14:paraId="2419C03D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0AF09E3C" w14:textId="77777777" w:rsidR="00F664DF" w:rsidRDefault="00F664DF" w:rsidP="00F664DF">
      <w:pPr>
        <w:pStyle w:val="Retraitcorpsdetexte3"/>
      </w:pPr>
    </w:p>
    <w:p w14:paraId="4BF30E81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4680593C" w14:textId="77777777" w:rsidR="0015167D" w:rsidRPr="00F664DF" w:rsidRDefault="0015167D" w:rsidP="00F664DF">
      <w:pPr>
        <w:pStyle w:val="Retraitcorpsdetexte3"/>
      </w:pPr>
    </w:p>
    <w:p w14:paraId="44EC1BA1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30ECB83F" w14:textId="77777777" w:rsidR="00F664DF" w:rsidRDefault="00F664DF" w:rsidP="00F664DF">
      <w:pPr>
        <w:pStyle w:val="Retraitcorpsdetexte3"/>
      </w:pPr>
    </w:p>
    <w:p w14:paraId="04650AAD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335754C2" w14:textId="77777777" w:rsidR="0015167D" w:rsidRPr="00F664DF" w:rsidRDefault="0015167D" w:rsidP="00F664DF">
      <w:pPr>
        <w:pStyle w:val="Retraitcorpsdetexte3"/>
      </w:pPr>
    </w:p>
    <w:p w14:paraId="385B5C03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23E5A826" w14:textId="77777777" w:rsidR="00F664DF" w:rsidRDefault="00F664DF" w:rsidP="00F664DF">
      <w:pPr>
        <w:pStyle w:val="Retraitcorpsdetexte3"/>
      </w:pPr>
    </w:p>
    <w:p w14:paraId="3C70711A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40AFCE3C" w14:textId="77777777" w:rsidR="0015167D" w:rsidRPr="00F664DF" w:rsidRDefault="0015167D" w:rsidP="00F664DF">
      <w:pPr>
        <w:pStyle w:val="Retraitcorpsdetexte3"/>
      </w:pPr>
    </w:p>
    <w:p w14:paraId="33879AD4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744B9858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1320664D" w14:textId="77777777" w:rsidR="00A400FD" w:rsidRDefault="00A400FD" w:rsidP="00F16ADE">
      <w:pPr>
        <w:pStyle w:val="Informations"/>
      </w:pPr>
    </w:p>
    <w:p w14:paraId="5D01550A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17283BE6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7D8EA32B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6416A6CC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5409DBD1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1942B67F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2F5FEA3F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0DAA5100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59F225DF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39A3B0AE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57BDE6CA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2B4BBC9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138E7ADF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5C0C6F36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64135F47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563B1FE0" w14:textId="77777777" w:rsidR="00F16ADE" w:rsidRDefault="00F16ADE" w:rsidP="0076036D">
      <w:pPr>
        <w:pStyle w:val="Informations"/>
      </w:pPr>
    </w:p>
    <w:p w14:paraId="3542C298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5D302279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1AA77352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24FFD1D4" w14:textId="77777777" w:rsidR="00F16ADE" w:rsidRDefault="00F16ADE" w:rsidP="00F16ADE">
      <w:pPr>
        <w:pStyle w:val="Informations"/>
      </w:pPr>
    </w:p>
    <w:p w14:paraId="05217EF9" w14:textId="77777777"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14:paraId="05B567B5" w14:textId="77777777" w:rsidR="000311A5" w:rsidRDefault="000311A5" w:rsidP="000311A5">
      <w:pPr>
        <w:pStyle w:val="Titre3"/>
      </w:pPr>
      <w:bookmarkStart w:id="22" w:name="_Toc532179959"/>
      <w:bookmarkStart w:id="23" w:name="_Toc165969643"/>
      <w:r>
        <w:t>Salle de classe 1er étage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311A5" w14:paraId="2418C671" w14:textId="77777777" w:rsidTr="00C003F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B584341" w14:textId="77777777" w:rsidR="000311A5" w:rsidRDefault="000311A5" w:rsidP="00C003F4">
            <w:r>
              <w:t xml:space="preserve">As </w:t>
            </w:r>
            <w:proofErr w:type="gramStart"/>
            <w:r>
              <w:t>a  I</w:t>
            </w:r>
            <w:proofErr w:type="gram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to salle de classe 1er étage In </w:t>
            </w:r>
            <w:proofErr w:type="spellStart"/>
            <w:r>
              <w:t>order</w:t>
            </w:r>
            <w:proofErr w:type="spellEnd"/>
            <w:r>
              <w:t xml:space="preserve"> to</w:t>
            </w:r>
          </w:p>
        </w:tc>
      </w:tr>
      <w:tr w:rsidR="000311A5" w14:paraId="08FBBF19" w14:textId="77777777" w:rsidTr="00C003F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581AEDF" w14:textId="77777777" w:rsidR="000311A5" w:rsidRDefault="000311A5" w:rsidP="00C003F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06"/>
              <w:gridCol w:w="8034"/>
            </w:tblGrid>
            <w:tr w:rsidR="000311A5" w14:paraId="359E685C" w14:textId="77777777" w:rsidTr="00C003F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1E8857" w14:textId="77777777" w:rsidR="000311A5" w:rsidRDefault="000311A5" w:rsidP="00C003F4">
                  <w:proofErr w:type="spellStart"/>
                  <w:r>
                    <w:t>Mykola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Zhuravel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D613797" w14:textId="77777777" w:rsidR="000311A5" w:rsidRDefault="000311A5" w:rsidP="00C003F4">
                  <w:r>
                    <w:t xml:space="preserve">Quand j'entre dans la classe je vois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 Quand j'entre dans la salle je vois une bibliothèque à ma droite Quand j'entre dans la salle je vois deux fenêtres séparés de deux mètres à ma gauche Les chaises à côté des tables Devant les tables se positionne un tableau blanc Sur chaque table se </w:t>
                  </w:r>
                  <w:r>
                    <w:lastRenderedPageBreak/>
                    <w:t>trouvent deux écrans avec un clavier et souris Au fond de la salle, dans le coin à droite se trouve un canapé à quatre places Devant ce canapé se trouvent deux poufs</w:t>
                  </w:r>
                </w:p>
              </w:tc>
            </w:tr>
          </w:tbl>
          <w:p w14:paraId="1916565C" w14:textId="77777777" w:rsidR="000311A5" w:rsidRDefault="000311A5" w:rsidP="00C003F4"/>
        </w:tc>
      </w:tr>
    </w:tbl>
    <w:p w14:paraId="3CDED3FC" w14:textId="77777777" w:rsidR="000311A5" w:rsidRDefault="000311A5" w:rsidP="000311A5"/>
    <w:p w14:paraId="4B774356" w14:textId="77777777" w:rsidR="000311A5" w:rsidRDefault="000311A5" w:rsidP="000311A5">
      <w:pPr>
        <w:pStyle w:val="Titre3"/>
      </w:pPr>
      <w:r>
        <w:t>Salle d'imprimante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311A5" w14:paraId="10F98B23" w14:textId="77777777" w:rsidTr="00C003F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95F1D73" w14:textId="77777777" w:rsidR="000311A5" w:rsidRDefault="000311A5" w:rsidP="00C003F4">
            <w:r>
              <w:t>En tant qu'élève Je veux une salle d'imprimante Afin de pouvoir imprimer des papiers si j'en ai besoin</w:t>
            </w:r>
          </w:p>
        </w:tc>
      </w:tr>
      <w:tr w:rsidR="000311A5" w14:paraId="3EE0A375" w14:textId="77777777" w:rsidTr="00C003F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05B86B2" w14:textId="77777777" w:rsidR="000311A5" w:rsidRDefault="000311A5" w:rsidP="00C003F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91"/>
              <w:gridCol w:w="8449"/>
            </w:tblGrid>
            <w:tr w:rsidR="000311A5" w14:paraId="2255A3C1" w14:textId="77777777" w:rsidTr="00C003F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4B315B" w14:textId="77777777" w:rsidR="000311A5" w:rsidRDefault="000311A5" w:rsidP="00C003F4">
                  <w:r>
                    <w:t>Salle D04</w:t>
                  </w:r>
                </w:p>
              </w:tc>
              <w:tc>
                <w:tcPr>
                  <w:tcW w:w="0" w:type="auto"/>
                </w:tcPr>
                <w:p w14:paraId="79B14FF7" w14:textId="77777777" w:rsidR="000311A5" w:rsidRDefault="000311A5" w:rsidP="00C003F4">
                  <w:r>
                    <w:t>- Je veux que l'imprimante ne soit pas à côté de la porte - Je veux 1 fenêtre dans la pièce - Je veux une armoire pour stocker du papier - Je veux des murs gris clair - Je veux une poubelle - Je veux un sol noir - Je veux une porte en bois - Je veux un tapis sous l'imprimante</w:t>
                  </w:r>
                </w:p>
              </w:tc>
            </w:tr>
            <w:tr w:rsidR="000311A5" w14:paraId="15B7BC41" w14:textId="77777777" w:rsidTr="00C003F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77E1AE" w14:textId="77777777" w:rsidR="000311A5" w:rsidRDefault="000311A5" w:rsidP="00C003F4">
                  <w:r>
                    <w:t>Salle D14</w:t>
                  </w:r>
                </w:p>
              </w:tc>
              <w:tc>
                <w:tcPr>
                  <w:tcW w:w="0" w:type="auto"/>
                </w:tcPr>
                <w:p w14:paraId="74199D62" w14:textId="77777777" w:rsidR="000311A5" w:rsidRDefault="000311A5" w:rsidP="00C003F4">
                  <w:r>
                    <w:t>- Je veux que l'imprimante ne soit pas à côté de la porte - Je veux 1 fenêtre dans la pièce - Je veux une armoire pour stocker du papier - Je veux des murs gris clair - Je veux une poubelle - Je veux un sol noir - Je veux une porte en bois - Je veux un tapis sous l'imprimante</w:t>
                  </w:r>
                </w:p>
              </w:tc>
            </w:tr>
          </w:tbl>
          <w:p w14:paraId="44BDC2A2" w14:textId="77777777" w:rsidR="000311A5" w:rsidRDefault="000311A5" w:rsidP="00C003F4"/>
        </w:tc>
      </w:tr>
    </w:tbl>
    <w:p w14:paraId="4AEB9AD7" w14:textId="77777777" w:rsidR="000311A5" w:rsidRDefault="000311A5" w:rsidP="000311A5"/>
    <w:p w14:paraId="4BA0140E" w14:textId="77777777" w:rsidR="000311A5" w:rsidRDefault="000311A5" w:rsidP="000311A5">
      <w:pPr>
        <w:pStyle w:val="Titre3"/>
      </w:pPr>
      <w:r>
        <w:t>Salle de classe 2ème étage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311A5" w14:paraId="22123E60" w14:textId="77777777" w:rsidTr="00C003F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72E30C8" w14:textId="77777777" w:rsidR="000311A5" w:rsidRDefault="000311A5" w:rsidP="00C003F4">
            <w:r>
              <w:t xml:space="preserve">As </w:t>
            </w:r>
            <w:proofErr w:type="gramStart"/>
            <w:r>
              <w:t>a  I</w:t>
            </w:r>
            <w:proofErr w:type="gram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to salle de classe 2ème étage In </w:t>
            </w:r>
            <w:proofErr w:type="spellStart"/>
            <w:r>
              <w:t>order</w:t>
            </w:r>
            <w:proofErr w:type="spellEnd"/>
            <w:r>
              <w:t xml:space="preserve"> to</w:t>
            </w:r>
          </w:p>
        </w:tc>
      </w:tr>
      <w:tr w:rsidR="000311A5" w14:paraId="45CCC87D" w14:textId="77777777" w:rsidTr="00C003F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0EFBAEC" w14:textId="77777777" w:rsidR="000311A5" w:rsidRDefault="000311A5" w:rsidP="00C003F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8435"/>
            </w:tblGrid>
            <w:tr w:rsidR="000311A5" w14:paraId="54CF6C29" w14:textId="77777777" w:rsidTr="00C003F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E2C599" w14:textId="77777777" w:rsidR="000311A5" w:rsidRDefault="000311A5" w:rsidP="00C003F4">
                  <w:r>
                    <w:t>Salle D11</w:t>
                  </w:r>
                </w:p>
              </w:tc>
              <w:tc>
                <w:tcPr>
                  <w:tcW w:w="0" w:type="auto"/>
                </w:tcPr>
                <w:p w14:paraId="51C384ED" w14:textId="77777777" w:rsidR="000311A5" w:rsidRDefault="000311A5" w:rsidP="00C003F4">
                  <w:r>
                    <w:t xml:space="preserve">1) 17 postes avec une table chaque 2) 4 colonnes avec des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 xml:space="preserve"> 3) TV 75 pouces 4) 16 chaises gamer + tables gamer 5) 3 </w:t>
                  </w:r>
                  <w:proofErr w:type="gramStart"/>
                  <w:r>
                    <w:t>écran</w:t>
                  </w:r>
                  <w:proofErr w:type="gramEnd"/>
                  <w:r>
                    <w:t xml:space="preserve"> par poste 6) Deux murs avec deux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 xml:space="preserve"> 7)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8) Tapis pour toute la salle</w:t>
                  </w:r>
                </w:p>
              </w:tc>
            </w:tr>
            <w:tr w:rsidR="000311A5" w14:paraId="4162FC42" w14:textId="77777777" w:rsidTr="00C003F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754899" w14:textId="77777777" w:rsidR="000311A5" w:rsidRDefault="000311A5" w:rsidP="00C003F4">
                  <w:r>
                    <w:t>Salle D18</w:t>
                  </w:r>
                </w:p>
              </w:tc>
              <w:tc>
                <w:tcPr>
                  <w:tcW w:w="0" w:type="auto"/>
                </w:tcPr>
                <w:p w14:paraId="126ED80C" w14:textId="77777777" w:rsidR="000311A5" w:rsidRDefault="000311A5" w:rsidP="00C003F4">
                  <w:r>
                    <w:t xml:space="preserve">1) 17 postes avec une table chaque 2) 4 colonnes avec des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 xml:space="preserve"> 3) TV 75 pouces 4) 16 chaises gamer + tables gamer 5) 3 </w:t>
                  </w:r>
                  <w:proofErr w:type="gramStart"/>
                  <w:r>
                    <w:t>écran</w:t>
                  </w:r>
                  <w:proofErr w:type="gramEnd"/>
                  <w:r>
                    <w:t xml:space="preserve"> par poste 6) Deux murs avec deux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 xml:space="preserve"> 7)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8) Tapis pour toute la salle</w:t>
                  </w:r>
                </w:p>
              </w:tc>
            </w:tr>
            <w:tr w:rsidR="000311A5" w14:paraId="7EB3BEBD" w14:textId="77777777" w:rsidTr="00C003F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7436CA" w14:textId="77777777" w:rsidR="000311A5" w:rsidRDefault="000311A5" w:rsidP="00C003F4">
                  <w:r>
                    <w:t>Salle D13</w:t>
                  </w:r>
                </w:p>
              </w:tc>
              <w:tc>
                <w:tcPr>
                  <w:tcW w:w="0" w:type="auto"/>
                </w:tcPr>
                <w:p w14:paraId="3E668972" w14:textId="77777777" w:rsidR="000311A5" w:rsidRDefault="000311A5" w:rsidP="00C003F4">
                  <w:r>
                    <w:t xml:space="preserve">1) 17 postes avec une table chaque 2) 4 colonnes avec des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 xml:space="preserve"> 3) TV 75 pouces 4) 16 chaises gamer + tables gamer 5) 3 </w:t>
                  </w:r>
                  <w:proofErr w:type="gramStart"/>
                  <w:r>
                    <w:t>écran</w:t>
                  </w:r>
                  <w:proofErr w:type="gramEnd"/>
                  <w:r>
                    <w:t xml:space="preserve"> par poste 6) Trois murs avec deux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 xml:space="preserve"> 7) Une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8) Tapis pour toute la salle</w:t>
                  </w:r>
                </w:p>
              </w:tc>
            </w:tr>
            <w:tr w:rsidR="000311A5" w14:paraId="1FD72500" w14:textId="77777777" w:rsidTr="00C003F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A9612E" w14:textId="77777777" w:rsidR="000311A5" w:rsidRDefault="000311A5" w:rsidP="00C003F4">
                  <w:r>
                    <w:t>Salle D16</w:t>
                  </w:r>
                </w:p>
              </w:tc>
              <w:tc>
                <w:tcPr>
                  <w:tcW w:w="0" w:type="auto"/>
                </w:tcPr>
                <w:p w14:paraId="0D01F9C1" w14:textId="77777777" w:rsidR="000311A5" w:rsidRDefault="000311A5" w:rsidP="00C003F4">
                  <w:r>
                    <w:t xml:space="preserve">1) 17 postes avec une table chaque 2) 4 colonnes avec des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 xml:space="preserve"> 3) TV 75 pouces 4) 16 chaises gamer + tables gamer 5) 3 </w:t>
                  </w:r>
                  <w:proofErr w:type="gramStart"/>
                  <w:r>
                    <w:t>écran</w:t>
                  </w:r>
                  <w:proofErr w:type="gramEnd"/>
                  <w:r>
                    <w:t xml:space="preserve"> par poste 6) Trois murs avec deux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 xml:space="preserve"> 7) Une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 xml:space="preserve"> 8) Tapis pour toute la salle</w:t>
                  </w:r>
                </w:p>
              </w:tc>
            </w:tr>
          </w:tbl>
          <w:p w14:paraId="1BB33A35" w14:textId="77777777" w:rsidR="000311A5" w:rsidRDefault="000311A5" w:rsidP="00C003F4"/>
        </w:tc>
      </w:tr>
    </w:tbl>
    <w:p w14:paraId="7110B879" w14:textId="77777777" w:rsidR="00A400FD" w:rsidRDefault="00A400FD" w:rsidP="000311A5">
      <w:pPr>
        <w:pStyle w:val="Retraitcorpsdetexte"/>
        <w:ind w:left="0"/>
      </w:pPr>
    </w:p>
    <w:p w14:paraId="338AB8BC" w14:textId="77777777" w:rsidR="00446E95" w:rsidRPr="00A400FD" w:rsidRDefault="00446E95" w:rsidP="00446E95">
      <w:pPr>
        <w:pStyle w:val="Titre1"/>
      </w:pPr>
      <w:bookmarkStart w:id="24" w:name="_Toc128323768"/>
      <w:r>
        <w:t>Conception</w:t>
      </w:r>
      <w:bookmarkEnd w:id="24"/>
    </w:p>
    <w:p w14:paraId="6BDDD644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3871E3F7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04435EEA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279CE4DE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4904D26B" w14:textId="77777777" w:rsidR="00446E95" w:rsidRDefault="00446E95" w:rsidP="00446E95">
      <w:pPr>
        <w:pStyle w:val="Informations"/>
      </w:pPr>
    </w:p>
    <w:p w14:paraId="59092E6F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504730D0" w14:textId="77777777" w:rsidR="00446E95" w:rsidRDefault="00446E95" w:rsidP="00446E95">
      <w:pPr>
        <w:pStyle w:val="Informations"/>
      </w:pPr>
    </w:p>
    <w:p w14:paraId="56288942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6C267FD1" w14:textId="77777777"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14:paraId="1C0262C6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2294047F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237D4951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18725F5A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76C0B8A3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lastRenderedPageBreak/>
        <w:t>Réalisation</w:t>
      </w:r>
      <w:bookmarkEnd w:id="28"/>
      <w:bookmarkEnd w:id="29"/>
      <w:bookmarkEnd w:id="30"/>
    </w:p>
    <w:p w14:paraId="5A784737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5350E883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1F4DA21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09611D73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DB3891C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1B9FEA30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60E80662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4049BA5D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677F56AD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1B2D2356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2DB150B7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06725859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6BB3F5F7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1F0084D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207B70AE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14:paraId="3A9E7CAE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6D220543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4D30C450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62E81D5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DBA31C6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6B146859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08F3FC12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1319FB02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66BF459B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52DE28E5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2FD3AE03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66C7743E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0CC34F7C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3BCCFD2C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2195282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607F10AD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05AFB9A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41731337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14:paraId="76B4F7FF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179AFBBB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2FB805C8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41C2A31F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2F8B174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79BC9D22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53E51411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lastRenderedPageBreak/>
        <w:t>Divers</w:t>
      </w:r>
      <w:bookmarkEnd w:id="52"/>
      <w:bookmarkEnd w:id="53"/>
      <w:bookmarkEnd w:id="54"/>
    </w:p>
    <w:p w14:paraId="163FAD9D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23F426EB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6885D8C4" w14:textId="77777777"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14:paraId="71D9B769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85E19AD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5D0BD64A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2A28C9EC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79D731EE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4FA37770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4D29E6D1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B88C5AD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AB73D" w14:textId="77777777" w:rsidR="000D7AAF" w:rsidRDefault="000D7AAF">
      <w:r>
        <w:separator/>
      </w:r>
    </w:p>
  </w:endnote>
  <w:endnote w:type="continuationSeparator" w:id="0">
    <w:p w14:paraId="5E5D8FE9" w14:textId="77777777" w:rsidR="000D7AAF" w:rsidRDefault="000D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B722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2"/>
      <w:gridCol w:w="3030"/>
    </w:tblGrid>
    <w:tr w:rsidR="00AA4393" w:rsidRPr="00000197" w14:paraId="269AF20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B511E8D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000000">
            <w:fldChar w:fldCharType="begin"/>
          </w:r>
          <w:r w:rsidR="00000000">
            <w:instrText xml:space="preserve"> AUTHOR   \* MERGEFORMAT </w:instrText>
          </w:r>
          <w:r w:rsidR="00000000">
            <w:rPr>
              <w:rFonts w:cs="Arial"/>
              <w:noProof/>
              <w:szCs w:val="16"/>
            </w:rPr>
            <w:fldChar w:fldCharType="end"/>
          </w:r>
        </w:p>
        <w:p w14:paraId="520DF33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C37952F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B632BF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311A5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44632C1" w14:textId="77777777" w:rsidTr="00E52B61">
      <w:trPr>
        <w:jc w:val="center"/>
      </w:trPr>
      <w:tc>
        <w:tcPr>
          <w:tcW w:w="3510" w:type="dxa"/>
          <w:vAlign w:val="center"/>
        </w:tcPr>
        <w:p w14:paraId="2144F40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D5199EF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6E8B6247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311A5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8BAF4EE" w14:textId="77777777" w:rsidTr="00E52B61">
      <w:trPr>
        <w:jc w:val="center"/>
      </w:trPr>
      <w:tc>
        <w:tcPr>
          <w:tcW w:w="3510" w:type="dxa"/>
          <w:vAlign w:val="center"/>
        </w:tcPr>
        <w:p w14:paraId="441604C8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0311A5" w:rsidRPr="000311A5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311A5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BC25170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0311A5" w:rsidRPr="000311A5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07530DA1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B133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D481" w14:textId="77777777" w:rsidR="000D7AAF" w:rsidRDefault="000D7AAF">
      <w:r>
        <w:separator/>
      </w:r>
    </w:p>
  </w:footnote>
  <w:footnote w:type="continuationSeparator" w:id="0">
    <w:p w14:paraId="7E118D7C" w14:textId="77777777" w:rsidR="000D7AAF" w:rsidRDefault="000D7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25923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7AABC7F" w14:textId="77777777">
      <w:trPr>
        <w:trHeight w:val="536"/>
        <w:jc w:val="center"/>
      </w:trPr>
      <w:tc>
        <w:tcPr>
          <w:tcW w:w="2445" w:type="dxa"/>
          <w:vAlign w:val="center"/>
        </w:tcPr>
        <w:p w14:paraId="3F93C4E2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2F4D71D" w14:textId="77777777" w:rsidR="00AA4393" w:rsidRPr="00B4738A" w:rsidRDefault="00AA4393" w:rsidP="00B4738A"/>
      </w:tc>
      <w:tc>
        <w:tcPr>
          <w:tcW w:w="2283" w:type="dxa"/>
          <w:vAlign w:val="center"/>
        </w:tcPr>
        <w:p w14:paraId="25ED322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6E5C62C" wp14:editId="27F064B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C0E06F1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C942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A5"/>
    <w:rsid w:val="00000197"/>
    <w:rsid w:val="00010B9A"/>
    <w:rsid w:val="0001209F"/>
    <w:rsid w:val="00021D00"/>
    <w:rsid w:val="000311A5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D7AAF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59C736F"/>
  <w15:docId w15:val="{3014230B-5388-43B5-8C30-3E953896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herrerae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2</TotalTime>
  <Pages>7</Pages>
  <Words>1915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12424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GonzaloJavier HerreraEgoavil</dc:creator>
  <cp:lastModifiedBy>Gonzalo Javier Herrera Egoavil</cp:lastModifiedBy>
  <cp:revision>1</cp:revision>
  <cp:lastPrinted>2009-09-04T13:21:00Z</cp:lastPrinted>
  <dcterms:created xsi:type="dcterms:W3CDTF">2024-03-26T15:02:00Z</dcterms:created>
  <dcterms:modified xsi:type="dcterms:W3CDTF">2024-03-26T15:04:00Z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